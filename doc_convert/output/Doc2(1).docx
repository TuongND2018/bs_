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46FC" w:rsidRDefault="008246F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9.5pt;height:230.25pt">
            <v:imagedata r:id="rId4" o:title=""/>
          </v:shape>
        </w:pict>
      </w:r>
    </w:p>
    <w:sectPr w:rsidR="008246FC" w:rsidSect="008246F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3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D2B73"/>
    <w:rsid w:val="000D2B73"/>
    <w:rsid w:val="005D3FDC"/>
    <w:rsid w:val="008246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forceUpgrade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0</Words>
  <Characters>1</Characters>
  <Application>Microsoft Office Outlook</Application>
  <DocSecurity>0</DocSecurity>
  <Lines>0</Lines>
  <Paragraphs>0</Paragraphs>
  <ScaleCrop>false</ScaleCrop>
  <Company>FAMILY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THUKY-SPK</dc:creator>
  <cp:keywords/>
  <dc:description/>
  <cp:lastModifiedBy>THUKY-SPK</cp:lastModifiedBy>
  <cp:revision>1</cp:revision>
  <dcterms:created xsi:type="dcterms:W3CDTF">2013-08-23T02:24:00Z</dcterms:created>
  <dcterms:modified xsi:type="dcterms:W3CDTF">2013-08-23T02:24:00Z</dcterms:modified>
</cp:coreProperties>
</file>